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021B" w14:textId="77777777" w:rsidR="00560569" w:rsidRDefault="00560569" w:rsidP="00560569">
      <w:r>
        <w:t>An Exploratory Evaluation into the Effect of Data Availability and Indicator Coverage on Parameter Estimates using Hamiltonian Monte Carlo</w:t>
      </w:r>
    </w:p>
    <w:p w14:paraId="573598C1" w14:textId="77777777" w:rsidR="00560569" w:rsidRDefault="00560569" w:rsidP="00560569"/>
    <w:p w14:paraId="3E3200E0" w14:textId="1A8A8DD1" w:rsidR="00560569" w:rsidRDefault="00560569" w:rsidP="00560569">
      <w:r>
        <w:t>Jim Duggan</w:t>
      </w:r>
    </w:p>
    <w:p w14:paraId="1F586645" w14:textId="77777777" w:rsidR="00560569" w:rsidRDefault="00560569" w:rsidP="00560569"/>
    <w:p w14:paraId="5565FDFD" w14:textId="5B687129" w:rsidR="00B90E46" w:rsidRDefault="00560569" w:rsidP="00560569">
      <w:r>
        <w:t>School of Computer Science, University of Galway, Galway, Ireland.</w:t>
      </w:r>
    </w:p>
    <w:p w14:paraId="1F529E4B" w14:textId="77777777" w:rsidR="00560569" w:rsidRDefault="00560569" w:rsidP="00560569"/>
    <w:p w14:paraId="7CF85B18" w14:textId="77777777" w:rsidR="00560569" w:rsidRDefault="00560569" w:rsidP="00560569"/>
    <w:p w14:paraId="45BC5D11" w14:textId="02396E87" w:rsidR="00560569" w:rsidRDefault="00560569" w:rsidP="00560569">
      <w:r>
        <w:t>The source files for this paper can be accessed at:</w:t>
      </w:r>
    </w:p>
    <w:p w14:paraId="0FB8BF81" w14:textId="77777777" w:rsidR="00560569" w:rsidRDefault="00560569" w:rsidP="00560569"/>
    <w:p w14:paraId="75D83072" w14:textId="77777777" w:rsidR="00560569" w:rsidRDefault="00560569" w:rsidP="00560569"/>
    <w:p w14:paraId="5D5B1BC8" w14:textId="052B622F" w:rsidR="00560569" w:rsidRDefault="00560569" w:rsidP="00560569">
      <w:hyperlink r:id="rId4" w:history="1">
        <w:r w:rsidRPr="005370B5">
          <w:rPr>
            <w:rStyle w:val="Hyperlink"/>
          </w:rPr>
          <w:t>https://github.com/JimDuggan/sds_bergen</w:t>
        </w:r>
      </w:hyperlink>
    </w:p>
    <w:p w14:paraId="734D902A" w14:textId="77777777" w:rsidR="00A665A1" w:rsidRDefault="00A665A1" w:rsidP="00560569"/>
    <w:p w14:paraId="05C15A5A" w14:textId="77777777" w:rsidR="00A665A1" w:rsidRDefault="00A665A1" w:rsidP="00560569"/>
    <w:p w14:paraId="3E5ACD4B" w14:textId="77777777" w:rsidR="00A665A1" w:rsidRDefault="00A665A1" w:rsidP="00560569"/>
    <w:p w14:paraId="746BF55D" w14:textId="77777777" w:rsidR="00A665A1" w:rsidRDefault="00A665A1" w:rsidP="00560569"/>
    <w:p w14:paraId="3F9457EE" w14:textId="77777777" w:rsidR="00560569" w:rsidRDefault="00560569" w:rsidP="00560569"/>
    <w:p w14:paraId="120340E2" w14:textId="77777777" w:rsidR="00560569" w:rsidRDefault="00560569" w:rsidP="00560569"/>
    <w:p w14:paraId="4AD9A3C2" w14:textId="77777777" w:rsidR="00560569" w:rsidRDefault="00560569" w:rsidP="00560569"/>
    <w:sectPr w:rsidR="005605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569"/>
    <w:rsid w:val="00057CBB"/>
    <w:rsid w:val="00266095"/>
    <w:rsid w:val="00280909"/>
    <w:rsid w:val="0032471B"/>
    <w:rsid w:val="00560569"/>
    <w:rsid w:val="009660C6"/>
    <w:rsid w:val="009B1852"/>
    <w:rsid w:val="009F07B3"/>
    <w:rsid w:val="00A665A1"/>
    <w:rsid w:val="00AD7621"/>
    <w:rsid w:val="00B172B0"/>
    <w:rsid w:val="00B90E46"/>
    <w:rsid w:val="00C60963"/>
    <w:rsid w:val="00DB301B"/>
    <w:rsid w:val="00DC6C49"/>
    <w:rsid w:val="00EC3656"/>
    <w:rsid w:val="00FF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7FEB00"/>
  <w15:chartTrackingRefBased/>
  <w15:docId w15:val="{FC9F05BC-8E73-AD4A-8A9D-7CD0D875D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5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05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imDuggan/sds_bergen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Duggan</dc:creator>
  <cp:keywords/>
  <dc:description/>
  <cp:lastModifiedBy>Duggan, James</cp:lastModifiedBy>
  <cp:revision>2</cp:revision>
  <dcterms:created xsi:type="dcterms:W3CDTF">2024-06-26T19:18:00Z</dcterms:created>
  <dcterms:modified xsi:type="dcterms:W3CDTF">2024-06-26T19:19:00Z</dcterms:modified>
</cp:coreProperties>
</file>